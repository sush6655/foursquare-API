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D6D41" w14:textId="1CE42568" w:rsidR="00A10484" w:rsidRPr="00C475B7" w:rsidRDefault="007A711C">
      <w:pPr>
        <w:pStyle w:val="Title"/>
        <w:rPr>
          <w:b/>
        </w:rPr>
      </w:pPr>
      <w:r w:rsidRPr="00C475B7">
        <w:rPr>
          <w:b/>
        </w:rPr>
        <w:t>BATTLE OF NEIGHBOURHOOD</w:t>
      </w:r>
    </w:p>
    <w:p w14:paraId="6DC546EE" w14:textId="4C7C9262" w:rsidR="00855982" w:rsidRPr="00855982" w:rsidRDefault="007A711C" w:rsidP="00855982">
      <w:pPr>
        <w:pStyle w:val="Heading1"/>
      </w:pPr>
      <w:r>
        <w:t>INTRODUCTION</w:t>
      </w:r>
    </w:p>
    <w:p w14:paraId="45F18A70" w14:textId="097A08CB" w:rsidR="00855982" w:rsidRPr="00C475B7" w:rsidRDefault="007A711C" w:rsidP="007A711C">
      <w:pPr>
        <w:rPr>
          <w:sz w:val="24"/>
          <w:szCs w:val="24"/>
        </w:rPr>
      </w:pPr>
      <w:r>
        <w:tab/>
      </w:r>
      <w:r w:rsidRPr="00C475B7">
        <w:rPr>
          <w:sz w:val="24"/>
          <w:szCs w:val="24"/>
        </w:rPr>
        <w:t xml:space="preserve">The main aim of the project is to solve the problem of an Indian business man trying to find a place to open an Indian restaurant in the city of Fairfax. In this the major problem is that if there are other Indian restaurants </w:t>
      </w:r>
      <w:r w:rsidR="00C475B7" w:rsidRPr="00C475B7">
        <w:rPr>
          <w:sz w:val="24"/>
          <w:szCs w:val="24"/>
        </w:rPr>
        <w:t xml:space="preserve">stationed in Fairfax city it will be difficult for the business to grow eventually as people most of the time prefer the eat at a know place rather than trying the new cuisine. And, if the business is located near to many Indian restaurants the number of customers arriving the restaurant gradually decreases. Since many people living in the united states are from various culture and background It is also wise to choose location near more populated area with people having the crave for the Indian cuisine. </w:t>
      </w:r>
      <w:r w:rsidR="00EC6DED">
        <w:rPr>
          <w:sz w:val="24"/>
          <w:szCs w:val="24"/>
        </w:rPr>
        <w:t>In the proper location there must be various other factors that must be considered.</w:t>
      </w:r>
      <w:bookmarkStart w:id="0" w:name="_GoBack"/>
      <w:bookmarkEnd w:id="0"/>
    </w:p>
    <w:sectPr w:rsidR="00855982" w:rsidRPr="00C475B7"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CF338" w14:textId="77777777" w:rsidR="00644CE2" w:rsidRDefault="00644CE2" w:rsidP="00855982">
      <w:pPr>
        <w:spacing w:after="0" w:line="240" w:lineRule="auto"/>
      </w:pPr>
      <w:r>
        <w:separator/>
      </w:r>
    </w:p>
  </w:endnote>
  <w:endnote w:type="continuationSeparator" w:id="0">
    <w:p w14:paraId="207826B6" w14:textId="77777777" w:rsidR="00644CE2" w:rsidRDefault="00644CE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723E800A"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BBBD8" w14:textId="77777777" w:rsidR="00644CE2" w:rsidRDefault="00644CE2" w:rsidP="00855982">
      <w:pPr>
        <w:spacing w:after="0" w:line="240" w:lineRule="auto"/>
      </w:pPr>
      <w:r>
        <w:separator/>
      </w:r>
    </w:p>
  </w:footnote>
  <w:footnote w:type="continuationSeparator" w:id="0">
    <w:p w14:paraId="078C9521" w14:textId="77777777" w:rsidR="00644CE2" w:rsidRDefault="00644CE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1C"/>
    <w:rsid w:val="001D4362"/>
    <w:rsid w:val="00225E82"/>
    <w:rsid w:val="00644CE2"/>
    <w:rsid w:val="007833A7"/>
    <w:rsid w:val="007A711C"/>
    <w:rsid w:val="00855982"/>
    <w:rsid w:val="00A10484"/>
    <w:rsid w:val="00C475B7"/>
    <w:rsid w:val="00EC6DE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D498"/>
  <w15:chartTrackingRefBased/>
  <w15:docId w15:val="{FBD87E6F-5022-468E-9134-B11B9779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ul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35</TotalTime>
  <Pages>1</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akula</dc:creator>
  <cp:lastModifiedBy>akulasushma67@gmail.com</cp:lastModifiedBy>
  <cp:revision>1</cp:revision>
  <dcterms:created xsi:type="dcterms:W3CDTF">2019-02-03T20:47:00Z</dcterms:created>
  <dcterms:modified xsi:type="dcterms:W3CDTF">2019-02-03T21:22:00Z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